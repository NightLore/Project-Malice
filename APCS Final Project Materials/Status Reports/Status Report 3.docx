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21613" w14:textId="77777777" w:rsidR="002E320C" w:rsidRDefault="002E320C"/>
    <w:p w14:paraId="4AA5AB1F" w14:textId="77777777" w:rsidR="002E320C" w:rsidRDefault="00977AD3">
      <w:pPr>
        <w:pBdr>
          <w:bottom w:val="single" w:sz="4" w:space="1" w:color="auto"/>
        </w:pBdr>
        <w:rPr>
          <w:b/>
          <w:sz w:val="28"/>
          <w:szCs w:val="28"/>
        </w:rPr>
      </w:pPr>
      <w:r>
        <w:rPr>
          <w:b/>
          <w:sz w:val="28"/>
          <w:szCs w:val="28"/>
        </w:rPr>
        <w:t>Project Malice</w:t>
      </w:r>
      <w:r w:rsidR="00793C6F">
        <w:rPr>
          <w:b/>
          <w:sz w:val="28"/>
          <w:szCs w:val="28"/>
        </w:rPr>
        <w:t xml:space="preserve"> Status Report</w:t>
      </w:r>
    </w:p>
    <w:p w14:paraId="50A2A465" w14:textId="77777777" w:rsidR="002E320C" w:rsidRDefault="002E320C"/>
    <w:p w14:paraId="0A899242" w14:textId="77777777" w:rsidR="002E320C" w:rsidRDefault="00793C6F">
      <w:r>
        <w:rPr>
          <w:sz w:val="28"/>
          <w:szCs w:val="28"/>
        </w:rPr>
        <w:t>Date:</w:t>
      </w:r>
      <w:r>
        <w:rPr>
          <w:sz w:val="28"/>
          <w:szCs w:val="28"/>
        </w:rPr>
        <w:tab/>
      </w:r>
      <w:r w:rsidR="00977AD3">
        <w:tab/>
        <w:t>May 15, 2015</w:t>
      </w:r>
    </w:p>
    <w:p w14:paraId="5ABCA01A" w14:textId="77777777" w:rsidR="002E320C" w:rsidRDefault="00793C6F">
      <w:r>
        <w:rPr>
          <w:sz w:val="28"/>
          <w:szCs w:val="28"/>
        </w:rPr>
        <w:t>To:</w:t>
      </w:r>
      <w:r>
        <w:tab/>
      </w:r>
      <w:r>
        <w:tab/>
      </w:r>
      <w:proofErr w:type="spellStart"/>
      <w:r w:rsidR="00977AD3">
        <w:rPr>
          <w:color w:val="0000FF"/>
        </w:rPr>
        <w:t>Mr</w:t>
      </w:r>
      <w:proofErr w:type="spellEnd"/>
      <w:r w:rsidR="00977AD3">
        <w:rPr>
          <w:color w:val="0000FF"/>
        </w:rPr>
        <w:t xml:space="preserve"> Peck</w:t>
      </w:r>
    </w:p>
    <w:p w14:paraId="1156F325" w14:textId="77777777" w:rsidR="002E320C" w:rsidRDefault="00793C6F">
      <w:r>
        <w:rPr>
          <w:sz w:val="28"/>
          <w:szCs w:val="28"/>
        </w:rPr>
        <w:t>From:</w:t>
      </w:r>
      <w:r>
        <w:tab/>
      </w:r>
      <w:r w:rsidR="00977AD3">
        <w:t xml:space="preserve">Andrew Si, Chris Cheung, Nathan </w:t>
      </w:r>
      <w:proofErr w:type="spellStart"/>
      <w:r w:rsidR="00977AD3">
        <w:t>Lui</w:t>
      </w:r>
      <w:proofErr w:type="spellEnd"/>
      <w:r w:rsidR="00977AD3">
        <w:t xml:space="preserve">, </w:t>
      </w:r>
      <w:proofErr w:type="spellStart"/>
      <w:proofErr w:type="gramStart"/>
      <w:r w:rsidR="00977AD3">
        <w:t>Som</w:t>
      </w:r>
      <w:proofErr w:type="spellEnd"/>
      <w:proofErr w:type="gramEnd"/>
      <w:r w:rsidR="00977AD3">
        <w:t xml:space="preserve"> Pathak</w:t>
      </w:r>
    </w:p>
    <w:p w14:paraId="4FBA82EB" w14:textId="77777777" w:rsidR="002E320C" w:rsidRDefault="002E320C"/>
    <w:p w14:paraId="413D5F37" w14:textId="77777777" w:rsidR="002E320C" w:rsidRDefault="00793C6F">
      <w:r>
        <w:rPr>
          <w:sz w:val="28"/>
          <w:szCs w:val="28"/>
        </w:rPr>
        <w:t>Subject:</w:t>
      </w:r>
      <w:r>
        <w:tab/>
        <w:t xml:space="preserve">Status Report </w:t>
      </w:r>
      <w:r w:rsidR="00977AD3">
        <w:t>5/9-5/15</w:t>
      </w:r>
    </w:p>
    <w:p w14:paraId="6A7AA5C2" w14:textId="77777777" w:rsidR="002E320C" w:rsidRDefault="002E320C">
      <w:bookmarkStart w:id="0" w:name="_GoBack"/>
      <w:bookmarkEnd w:id="0"/>
    </w:p>
    <w:p w14:paraId="7E35E913" w14:textId="77777777" w:rsidR="00977AD3" w:rsidRDefault="00793C6F">
      <w:r>
        <w:rPr>
          <w:sz w:val="28"/>
          <w:szCs w:val="28"/>
        </w:rPr>
        <w:t>Accomplishments:</w:t>
      </w:r>
    </w:p>
    <w:p w14:paraId="753B89CA" w14:textId="77777777" w:rsidR="00977AD3" w:rsidRDefault="00977AD3"/>
    <w:p w14:paraId="08220F62" w14:textId="77777777" w:rsidR="00977AD3" w:rsidRDefault="00977AD3" w:rsidP="00977AD3">
      <w:pPr>
        <w:numPr>
          <w:ilvl w:val="0"/>
          <w:numId w:val="1"/>
        </w:numPr>
        <w:rPr>
          <w:color w:val="0000FF"/>
        </w:rPr>
      </w:pPr>
      <w:r>
        <w:rPr>
          <w:color w:val="0000FF"/>
        </w:rPr>
        <w:t>All four group members successfully set up GitHub to synchronize Project Malice code and handle revisions and changes.</w:t>
      </w:r>
    </w:p>
    <w:p w14:paraId="1DB4E5F7" w14:textId="77777777" w:rsidR="00977AD3" w:rsidRDefault="00977AD3" w:rsidP="00977AD3">
      <w:pPr>
        <w:numPr>
          <w:ilvl w:val="0"/>
          <w:numId w:val="1"/>
        </w:numPr>
        <w:rPr>
          <w:color w:val="0000FF"/>
        </w:rPr>
      </w:pPr>
      <w:r>
        <w:rPr>
          <w:color w:val="0000FF"/>
        </w:rPr>
        <w:t>Started coding for the actual Project Malice project</w:t>
      </w:r>
    </w:p>
    <w:p w14:paraId="3FE6F385" w14:textId="77777777" w:rsidR="00977AD3" w:rsidRDefault="00977AD3" w:rsidP="00977AD3">
      <w:pPr>
        <w:numPr>
          <w:ilvl w:val="0"/>
          <w:numId w:val="1"/>
        </w:numPr>
        <w:rPr>
          <w:color w:val="0000FF"/>
        </w:rPr>
      </w:pPr>
      <w:r>
        <w:rPr>
          <w:color w:val="0000FF"/>
        </w:rPr>
        <w:t xml:space="preserve">Learned how to create and display an animated sprite in </w:t>
      </w:r>
      <w:proofErr w:type="spellStart"/>
      <w:r>
        <w:rPr>
          <w:color w:val="0000FF"/>
        </w:rPr>
        <w:t>LibGDX</w:t>
      </w:r>
      <w:proofErr w:type="spellEnd"/>
    </w:p>
    <w:p w14:paraId="1A191766" w14:textId="77777777" w:rsidR="00977AD3" w:rsidRPr="00977AD3" w:rsidRDefault="00977AD3" w:rsidP="00977AD3">
      <w:pPr>
        <w:numPr>
          <w:ilvl w:val="0"/>
          <w:numId w:val="1"/>
        </w:numPr>
        <w:rPr>
          <w:color w:val="0000FF"/>
        </w:rPr>
      </w:pPr>
      <w:r>
        <w:rPr>
          <w:color w:val="0000FF"/>
        </w:rPr>
        <w:t>Created splash screen and main menu with functional buttons for “play” and “exit”</w:t>
      </w:r>
    </w:p>
    <w:p w14:paraId="4FA374FA" w14:textId="77777777" w:rsidR="002E320C" w:rsidRDefault="002E320C"/>
    <w:p w14:paraId="4CCB7B41" w14:textId="77777777" w:rsidR="002E320C" w:rsidRDefault="00793C6F">
      <w:pPr>
        <w:rPr>
          <w:color w:val="0000FF"/>
        </w:rPr>
      </w:pPr>
      <w:r>
        <w:rPr>
          <w:sz w:val="28"/>
          <w:szCs w:val="28"/>
        </w:rPr>
        <w:t>Problems/Risks:</w:t>
      </w:r>
      <w:r>
        <w:t xml:space="preserve"> </w:t>
      </w:r>
    </w:p>
    <w:p w14:paraId="35443DB0" w14:textId="77777777" w:rsidR="00793C6F" w:rsidRDefault="00793C6F">
      <w:pPr>
        <w:rPr>
          <w:color w:val="0000FF"/>
        </w:rPr>
      </w:pPr>
    </w:p>
    <w:p w14:paraId="15FF50F2" w14:textId="77777777" w:rsidR="00977AD3" w:rsidRDefault="00977AD3" w:rsidP="00793C6F">
      <w:pPr>
        <w:ind w:firstLine="720"/>
      </w:pPr>
      <w:r>
        <w:rPr>
          <w:color w:val="0000FF"/>
        </w:rPr>
        <w:t>Due to AP testing, our group members were unable to invest very much time into the project for the first half of the school week. As a result, our group is now behind schedule and will have to either work faster or cut content to meet the deadline. Already, we have decided to scrap procedural levels and instead have just one arena map with end</w:t>
      </w:r>
      <w:r w:rsidR="00793C6F">
        <w:rPr>
          <w:color w:val="0000FF"/>
        </w:rPr>
        <w:t>less waves of enemies; this will mean that we have to spend less time working on maps and will make enemy AI easier to program because there is only one map.</w:t>
      </w:r>
    </w:p>
    <w:p w14:paraId="7ED11CBE" w14:textId="77777777" w:rsidR="00793C6F" w:rsidRDefault="00793C6F">
      <w:pPr>
        <w:rPr>
          <w:sz w:val="28"/>
          <w:szCs w:val="28"/>
        </w:rPr>
      </w:pPr>
    </w:p>
    <w:p w14:paraId="37489425" w14:textId="77777777" w:rsidR="00977AD3" w:rsidRDefault="00793C6F" w:rsidP="00793C6F">
      <w:pPr>
        <w:rPr>
          <w:color w:val="0000FF"/>
        </w:rPr>
      </w:pPr>
      <w:r>
        <w:rPr>
          <w:sz w:val="28"/>
          <w:szCs w:val="28"/>
        </w:rPr>
        <w:t>Next Steps:</w:t>
      </w:r>
      <w:r>
        <w:t xml:space="preserve"> </w:t>
      </w:r>
    </w:p>
    <w:p w14:paraId="7668114D" w14:textId="77777777" w:rsidR="00793C6F" w:rsidRDefault="00793C6F" w:rsidP="00793C6F">
      <w:pPr>
        <w:rPr>
          <w:color w:val="0000FF"/>
        </w:rPr>
      </w:pPr>
    </w:p>
    <w:p w14:paraId="116CAA37" w14:textId="77777777" w:rsidR="00793C6F" w:rsidRDefault="00793C6F" w:rsidP="00793C6F">
      <w:pPr>
        <w:numPr>
          <w:ilvl w:val="0"/>
          <w:numId w:val="2"/>
        </w:numPr>
        <w:rPr>
          <w:color w:val="0000FF"/>
        </w:rPr>
      </w:pPr>
      <w:r>
        <w:rPr>
          <w:color w:val="0000FF"/>
        </w:rPr>
        <w:t>Player class has movement and animations complete</w:t>
      </w:r>
    </w:p>
    <w:p w14:paraId="10CAC18C" w14:textId="77777777" w:rsidR="00793C6F" w:rsidRDefault="00793C6F" w:rsidP="00793C6F">
      <w:pPr>
        <w:numPr>
          <w:ilvl w:val="0"/>
          <w:numId w:val="2"/>
        </w:numPr>
        <w:rPr>
          <w:color w:val="0000FF"/>
        </w:rPr>
      </w:pPr>
      <w:r>
        <w:rPr>
          <w:color w:val="0000FF"/>
        </w:rPr>
        <w:t>All menus are complete (pause menu, offline leaderboard, controls menu)</w:t>
      </w:r>
    </w:p>
    <w:p w14:paraId="4D6FC8DD" w14:textId="77777777" w:rsidR="00793C6F" w:rsidRDefault="00793C6F" w:rsidP="00793C6F">
      <w:pPr>
        <w:numPr>
          <w:ilvl w:val="0"/>
          <w:numId w:val="2"/>
        </w:numPr>
        <w:rPr>
          <w:color w:val="0000FF"/>
        </w:rPr>
      </w:pPr>
      <w:r>
        <w:rPr>
          <w:color w:val="0000FF"/>
        </w:rPr>
        <w:t>Backend for HP and combat is complete</w:t>
      </w:r>
    </w:p>
    <w:p w14:paraId="5479982E" w14:textId="77777777" w:rsidR="00793C6F" w:rsidRDefault="00793C6F" w:rsidP="00793C6F">
      <w:pPr>
        <w:numPr>
          <w:ilvl w:val="0"/>
          <w:numId w:val="2"/>
        </w:numPr>
        <w:rPr>
          <w:color w:val="0000FF"/>
        </w:rPr>
      </w:pPr>
      <w:r>
        <w:rPr>
          <w:color w:val="0000FF"/>
        </w:rPr>
        <w:t>Arena map is done</w:t>
      </w:r>
    </w:p>
    <w:p w14:paraId="57D00B01" w14:textId="77777777" w:rsidR="00793C6F" w:rsidRDefault="00793C6F" w:rsidP="00793C6F">
      <w:pPr>
        <w:numPr>
          <w:ilvl w:val="0"/>
          <w:numId w:val="2"/>
        </w:numPr>
        <w:rPr>
          <w:color w:val="0000FF"/>
        </w:rPr>
      </w:pPr>
      <w:r>
        <w:rPr>
          <w:color w:val="0000FF"/>
        </w:rPr>
        <w:t>Hit detection between player and map walls/boundaries is complete</w:t>
      </w:r>
    </w:p>
    <w:p w14:paraId="63430D96" w14:textId="77777777" w:rsidR="00793C6F" w:rsidRPr="00793C6F" w:rsidRDefault="00793C6F" w:rsidP="00793C6F">
      <w:pPr>
        <w:numPr>
          <w:ilvl w:val="0"/>
          <w:numId w:val="2"/>
        </w:numPr>
        <w:rPr>
          <w:color w:val="0000FF"/>
        </w:rPr>
      </w:pPr>
      <w:r>
        <w:rPr>
          <w:color w:val="0000FF"/>
        </w:rPr>
        <w:t>User can move around the map</w:t>
      </w:r>
    </w:p>
    <w:sectPr w:rsidR="00793C6F" w:rsidRPr="00793C6F">
      <w:headerReference w:type="even" r:id="rId7"/>
      <w:headerReference w:type="default" r:id="rId8"/>
      <w:footerReference w:type="even" r:id="rId9"/>
      <w:footerReference w:type="default" r:id="rId10"/>
      <w:headerReference w:type="first" r:id="rId11"/>
      <w:footerReference w:type="first" r:id="rId12"/>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4E45A" w14:textId="77777777" w:rsidR="00977AD3" w:rsidRDefault="00977AD3">
      <w:r>
        <w:separator/>
      </w:r>
    </w:p>
  </w:endnote>
  <w:endnote w:type="continuationSeparator" w:id="0">
    <w:p w14:paraId="675186A2" w14:textId="77777777" w:rsidR="00977AD3" w:rsidRDefault="0097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C0D85" w14:textId="77777777" w:rsidR="00AF5C43" w:rsidRDefault="00AF5C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7A716" w14:textId="06E6A359" w:rsidR="002E320C" w:rsidRDefault="00AF5C43">
    <w:pPr>
      <w:pStyle w:val="Footer"/>
      <w:tabs>
        <w:tab w:val="clear" w:pos="4320"/>
        <w:tab w:val="clear" w:pos="8640"/>
        <w:tab w:val="right" w:pos="10450"/>
      </w:tabs>
    </w:pPr>
    <w:r>
      <w:t>Project Malice Status Report 3</w:t>
    </w:r>
    <w:r w:rsidR="00793C6F">
      <w:tab/>
      <w:t xml:space="preserve">page </w:t>
    </w:r>
    <w:r w:rsidR="00793C6F">
      <w:rPr>
        <w:rStyle w:val="PageNumber"/>
      </w:rPr>
      <w:fldChar w:fldCharType="begin"/>
    </w:r>
    <w:r w:rsidR="00793C6F">
      <w:rPr>
        <w:rStyle w:val="PageNumber"/>
      </w:rPr>
      <w:instrText xml:space="preserve"> PAGE </w:instrText>
    </w:r>
    <w:r w:rsidR="00793C6F">
      <w:rPr>
        <w:rStyle w:val="PageNumber"/>
      </w:rPr>
      <w:fldChar w:fldCharType="separate"/>
    </w:r>
    <w:r w:rsidR="007A02CF">
      <w:rPr>
        <w:rStyle w:val="PageNumber"/>
        <w:noProof/>
      </w:rPr>
      <w:t>1</w:t>
    </w:r>
    <w:r w:rsidR="00793C6F">
      <w:rPr>
        <w:rStyle w:val="PageNumber"/>
      </w:rPr>
      <w:fldChar w:fldCharType="end"/>
    </w:r>
    <w:r w:rsidR="00793C6F">
      <w:rPr>
        <w:rStyle w:val="PageNumber"/>
      </w:rPr>
      <w:t xml:space="preserve"> of </w:t>
    </w:r>
    <w:r w:rsidR="00793C6F">
      <w:rPr>
        <w:rStyle w:val="PageNumber"/>
      </w:rPr>
      <w:fldChar w:fldCharType="begin"/>
    </w:r>
    <w:r w:rsidR="00793C6F">
      <w:rPr>
        <w:rStyle w:val="PageNumber"/>
      </w:rPr>
      <w:instrText xml:space="preserve"> NUMPAGES </w:instrText>
    </w:r>
    <w:r w:rsidR="00793C6F">
      <w:rPr>
        <w:rStyle w:val="PageNumber"/>
      </w:rPr>
      <w:fldChar w:fldCharType="separate"/>
    </w:r>
    <w:r w:rsidR="007A02CF">
      <w:rPr>
        <w:rStyle w:val="PageNumber"/>
        <w:noProof/>
      </w:rPr>
      <w:t>1</w:t>
    </w:r>
    <w:r w:rsidR="00793C6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A9679" w14:textId="77777777" w:rsidR="00AF5C43" w:rsidRDefault="00AF5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B0C5E" w14:textId="77777777" w:rsidR="00977AD3" w:rsidRDefault="00977AD3">
      <w:r>
        <w:separator/>
      </w:r>
    </w:p>
  </w:footnote>
  <w:footnote w:type="continuationSeparator" w:id="0">
    <w:p w14:paraId="63B5E6FD" w14:textId="77777777" w:rsidR="00977AD3" w:rsidRDefault="00977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E089C" w14:textId="77777777" w:rsidR="00AF5C43" w:rsidRDefault="00AF5C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0748D" w14:textId="236A0291" w:rsidR="002E320C" w:rsidRDefault="00793C6F">
    <w:pPr>
      <w:pStyle w:val="Header"/>
      <w:tabs>
        <w:tab w:val="clear" w:pos="8640"/>
        <w:tab w:val="right" w:pos="10450"/>
      </w:tabs>
      <w:ind w:left="-55"/>
    </w:pPr>
    <w:r>
      <w:tab/>
    </w:r>
    <w:r>
      <w:rPr>
        <w:noProof/>
      </w:rPr>
      <w:drawing>
        <wp:inline distT="0" distB="0" distL="0" distR="0" wp14:anchorId="1EFF4C1D" wp14:editId="5E349CA3">
          <wp:extent cx="370522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59FC0" w14:textId="77777777" w:rsidR="00AF5C43" w:rsidRDefault="00AF5C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05C1C"/>
    <w:multiLevelType w:val="hybridMultilevel"/>
    <w:tmpl w:val="C734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2B2411"/>
    <w:multiLevelType w:val="hybridMultilevel"/>
    <w:tmpl w:val="A57A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D3"/>
    <w:rsid w:val="002E320C"/>
    <w:rsid w:val="00793C6F"/>
    <w:rsid w:val="007A02CF"/>
    <w:rsid w:val="0094745D"/>
    <w:rsid w:val="00977AD3"/>
    <w:rsid w:val="00AF5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26613"/>
  <w15:chartTrackingRefBased/>
  <w15:docId w15:val="{5D5930B8-6AE1-4010-91B7-324B3627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sz w:val="24"/>
      <w:szCs w:val="24"/>
      <w:lang w:eastAsia="en-US"/>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wnloads\03_template_Statu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03_template_StatusReport.dot</Template>
  <TotalTime>0</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1295</CharactersWithSpaces>
  <SharedDoc>false</SharedDoc>
  <HLinks>
    <vt:vector size="18" baseType="variant">
      <vt:variant>
        <vt:i4>6422630</vt:i4>
      </vt:variant>
      <vt:variant>
        <vt:i4>1430</vt:i4>
      </vt:variant>
      <vt:variant>
        <vt:i4>1025</vt:i4>
      </vt:variant>
      <vt:variant>
        <vt:i4>1</vt:i4>
      </vt:variant>
      <vt:variant>
        <vt:lpwstr>MBlogo</vt:lpwstr>
      </vt:variant>
      <vt:variant>
        <vt:lpwstr/>
      </vt:variant>
      <vt:variant>
        <vt:i4>6488166</vt:i4>
      </vt:variant>
      <vt:variant>
        <vt:i4>1433</vt:i4>
      </vt:variant>
      <vt:variant>
        <vt:i4>1026</vt:i4>
      </vt:variant>
      <vt:variant>
        <vt:i4>1</vt:i4>
      </vt:variant>
      <vt:variant>
        <vt:lpwstr>project_tag_wombat</vt:lpwstr>
      </vt:variant>
      <vt:variant>
        <vt:lpwstr/>
      </vt:variant>
      <vt:variant>
        <vt:i4>4522082</vt:i4>
      </vt:variant>
      <vt:variant>
        <vt:i4>1438</vt:i4>
      </vt:variant>
      <vt:variant>
        <vt:i4>1027</vt:i4>
      </vt:variant>
      <vt:variant>
        <vt:i4>1</vt:i4>
      </vt:variant>
      <vt:variant>
        <vt:lpwstr>ant_bitmap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Andrew</dc:creator>
  <cp:keywords/>
  <dc:description/>
  <cp:lastModifiedBy>Andrew Si</cp:lastModifiedBy>
  <cp:revision>2</cp:revision>
  <cp:lastPrinted>2005-03-28T01:11:00Z</cp:lastPrinted>
  <dcterms:created xsi:type="dcterms:W3CDTF">2015-05-16T01:53:00Z</dcterms:created>
  <dcterms:modified xsi:type="dcterms:W3CDTF">2015-05-16T01:53:00Z</dcterms:modified>
</cp:coreProperties>
</file>